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4F2" w:rsidRDefault="004B2F94">
      <w:pPr>
        <w:pStyle w:val="Title"/>
      </w:pPr>
      <w:r>
        <w:t>Ex no=14</w:t>
      </w:r>
    </w:p>
    <w:p w:rsidR="009428AD" w:rsidRDefault="004B2F94">
      <w:pPr>
        <w:pStyle w:val="Title"/>
      </w:pPr>
      <w:r>
        <w:t>23/11/2020</w:t>
      </w:r>
    </w:p>
    <w:p w:rsidR="00BE24F2" w:rsidRDefault="00BE24F2">
      <w:pPr>
        <w:pStyle w:val="Heading1"/>
      </w:pPr>
    </w:p>
    <w:p w:rsidR="00BE24F2" w:rsidRDefault="009428AD">
      <w:pPr>
        <w:rPr>
          <w:b/>
          <w:bCs/>
        </w:rPr>
      </w:pPr>
      <w:r w:rsidRPr="009428AD">
        <w:rPr>
          <w:b/>
          <w:bCs/>
        </w:rPr>
        <w:t>AIM:</w:t>
      </w:r>
    </w:p>
    <w:p w:rsidR="00F338E3" w:rsidRDefault="00F338E3">
      <w:pPr>
        <w:pStyle w:val="NormalWeb"/>
        <w:shd w:val="clear" w:color="auto" w:fill="FFFFFF"/>
        <w:spacing w:before="0" w:beforeAutospacing="0" w:after="150" w:afterAutospacing="0"/>
        <w:divId w:val="170267281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order, for</w:t>
      </w:r>
    </w:p>
    <w:p w:rsidR="00F338E3" w:rsidRDefault="00F338E3">
      <w:pPr>
        <w:pStyle w:val="NormalWeb"/>
        <w:shd w:val="clear" w:color="auto" w:fill="FFFFFF"/>
        <w:spacing w:before="0" w:beforeAutospacing="0" w:after="150" w:afterAutospacing="0"/>
        <w:divId w:val="170267281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example "()" and "()[]{}" are valid but "[)", "({[)]" and "{{{" are invalid.</w:t>
      </w:r>
    </w:p>
    <w:p w:rsidR="003F0FD9" w:rsidRDefault="003F0FD9">
      <w:pPr>
        <w:pStyle w:val="NormalWeb"/>
        <w:shd w:val="clear" w:color="auto" w:fill="FFFFFF"/>
        <w:spacing w:before="0" w:beforeAutospacing="0" w:after="150" w:afterAutospacing="0"/>
        <w:divId w:val="170267281"/>
        <w:rPr>
          <w:rFonts w:ascii="Arial" w:hAnsi="Arial" w:cs="Arial"/>
          <w:color w:val="333333"/>
          <w:sz w:val="22"/>
          <w:szCs w:val="22"/>
        </w:rPr>
      </w:pPr>
      <w:r w:rsidRPr="00E42BAC">
        <w:rPr>
          <w:rFonts w:ascii="Arial" w:hAnsi="Arial" w:cs="Arial"/>
          <w:b/>
          <w:bCs/>
          <w:color w:val="333333"/>
          <w:sz w:val="22"/>
          <w:szCs w:val="22"/>
        </w:rPr>
        <w:t>PROGRAM</w:t>
      </w:r>
      <w:r>
        <w:rPr>
          <w:rFonts w:ascii="Arial" w:hAnsi="Arial" w:cs="Arial"/>
          <w:color w:val="333333"/>
          <w:sz w:val="22"/>
          <w:szCs w:val="22"/>
        </w:rPr>
        <w:t>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areBracketsBalanced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(expr):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stack=[]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open_expressions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=['{','[','(']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for 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 xml:space="preserve"> in range(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len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(expr)):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if(expr[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 xml:space="preserve">] in 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open_expressions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):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stack.append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(expr[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])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else: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    if not stack: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        return False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curr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=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stack.pop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()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    if(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curr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 xml:space="preserve"> == '{' and expr[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]!='}'):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        return False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    if(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curr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 xml:space="preserve"> == '[' and expr[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]!=']'):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        return False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    if(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curr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 xml:space="preserve"> == '(' and expr[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]!=')'):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    return False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if stack: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return False 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else: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return True 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>if __name__=="__main__":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expr=input()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if(</w:t>
      </w:r>
      <w:proofErr w:type="spellStart"/>
      <w:r w:rsidRPr="00255DD3">
        <w:rPr>
          <w:rFonts w:ascii="Arial" w:hAnsi="Arial" w:cs="Arial"/>
          <w:color w:val="333333"/>
          <w:sz w:val="22"/>
          <w:szCs w:val="22"/>
        </w:rPr>
        <w:t>areBracketsBalanced</w:t>
      </w:r>
      <w:proofErr w:type="spellEnd"/>
      <w:r w:rsidRPr="00255DD3">
        <w:rPr>
          <w:rFonts w:ascii="Arial" w:hAnsi="Arial" w:cs="Arial"/>
          <w:color w:val="333333"/>
          <w:sz w:val="22"/>
          <w:szCs w:val="22"/>
        </w:rPr>
        <w:t>(expr)):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    print("valid")</w:t>
      </w:r>
    </w:p>
    <w:p w:rsidR="00255DD3" w:rsidRPr="00255DD3" w:rsidRDefault="00255DD3" w:rsidP="00255DD3">
      <w:pPr>
        <w:pStyle w:val="NormalWeb"/>
        <w:shd w:val="clear" w:color="auto" w:fill="FFFFFF"/>
        <w:spacing w:after="150"/>
        <w:divId w:val="170267281"/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  else:</w:t>
      </w:r>
    </w:p>
    <w:p w:rsidR="00BE24F2" w:rsidRDefault="00255DD3" w:rsidP="001B48AC">
      <w:pPr>
        <w:rPr>
          <w:rFonts w:ascii="Arial" w:hAnsi="Arial" w:cs="Arial"/>
          <w:color w:val="333333"/>
          <w:sz w:val="22"/>
          <w:szCs w:val="22"/>
        </w:rPr>
      </w:pPr>
      <w:r w:rsidRPr="00255DD3">
        <w:rPr>
          <w:rFonts w:ascii="Arial" w:hAnsi="Arial" w:cs="Arial"/>
          <w:color w:val="333333"/>
          <w:sz w:val="22"/>
          <w:szCs w:val="22"/>
        </w:rPr>
        <w:t xml:space="preserve">  print("invalid")</w:t>
      </w:r>
    </w:p>
    <w:p w:rsidR="00BE24F2" w:rsidRDefault="001B48AC">
      <w:r w:rsidRPr="001B48AC">
        <w:rPr>
          <w:rFonts w:ascii="Arial" w:hAnsi="Arial" w:cs="Arial"/>
          <w:b/>
          <w:bCs/>
          <w:color w:val="333333"/>
          <w:sz w:val="22"/>
          <w:szCs w:val="22"/>
        </w:rPr>
        <w:t>LINK:</w:t>
      </w:r>
      <w:r w:rsidR="00107005" w:rsidRPr="00107005">
        <w:t xml:space="preserve"> </w:t>
      </w:r>
      <w:hyperlink r:id="rId7" w:history="1">
        <w:r w:rsidR="00107005" w:rsidRPr="00650437">
          <w:rPr>
            <w:rStyle w:val="Hyperlink"/>
          </w:rPr>
          <w:t>http://103.53.53.18/mod/vpl/forms/submissionview.php?id=327&amp;userid=1645</w:t>
        </w:r>
      </w:hyperlink>
    </w:p>
    <w:p w:rsidR="00107005" w:rsidRDefault="00043BF6">
      <w:pPr>
        <w:rPr>
          <w:b/>
          <w:bCs/>
        </w:rPr>
      </w:pPr>
      <w:r>
        <w:rPr>
          <w:b/>
          <w:bCs/>
        </w:rPr>
        <w:t>OUT PUT:</w:t>
      </w:r>
    </w:p>
    <w:p w:rsidR="00043BF6" w:rsidRDefault="005F7C43">
      <w:r>
        <w:t>{}()</w:t>
      </w:r>
    </w:p>
    <w:p w:rsidR="005F7C43" w:rsidRDefault="005F7C43">
      <w:r>
        <w:t>Valid</w:t>
      </w:r>
    </w:p>
    <w:p w:rsidR="005F7C43" w:rsidRPr="008B63F1" w:rsidRDefault="00405305">
      <w:r w:rsidRPr="00405305">
        <w:rPr>
          <w:b/>
          <w:bCs/>
        </w:rPr>
        <w:t>RESULT</w:t>
      </w:r>
      <w:r>
        <w:rPr>
          <w:b/>
          <w:bCs/>
        </w:rPr>
        <w:t>:</w:t>
      </w:r>
      <w:r w:rsidR="008B63F1" w:rsidRPr="008B63F1">
        <w:t xml:space="preserve"> The output for the program is successfully verified.</w:t>
      </w:r>
    </w:p>
    <w:sectPr w:rsidR="005F7C43" w:rsidRPr="008B63F1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2F94" w:rsidRDefault="004B2F94">
      <w:pPr>
        <w:spacing w:after="0" w:line="240" w:lineRule="auto"/>
      </w:pPr>
      <w:r>
        <w:separator/>
      </w:r>
    </w:p>
  </w:endnote>
  <w:endnote w:type="continuationSeparator" w:id="0">
    <w:p w:rsidR="004B2F94" w:rsidRDefault="004B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24F2" w:rsidRDefault="00002576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2F94" w:rsidRDefault="004B2F94">
      <w:pPr>
        <w:spacing w:after="0" w:line="240" w:lineRule="auto"/>
      </w:pPr>
      <w:r>
        <w:separator/>
      </w:r>
    </w:p>
  </w:footnote>
  <w:footnote w:type="continuationSeparator" w:id="0">
    <w:p w:rsidR="004B2F94" w:rsidRDefault="004B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94"/>
    <w:rsid w:val="00043BF6"/>
    <w:rsid w:val="000E54E0"/>
    <w:rsid w:val="00107005"/>
    <w:rsid w:val="001B48AC"/>
    <w:rsid w:val="00255DD3"/>
    <w:rsid w:val="003F0FD9"/>
    <w:rsid w:val="00405305"/>
    <w:rsid w:val="004B2F94"/>
    <w:rsid w:val="005F7C43"/>
    <w:rsid w:val="008B63F1"/>
    <w:rsid w:val="009428AD"/>
    <w:rsid w:val="00BE24F2"/>
    <w:rsid w:val="00E42BAC"/>
    <w:rsid w:val="00F3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8D810"/>
  <w15:chartTrackingRefBased/>
  <w15:docId w15:val="{4C4EBE35-8A9B-694B-A988-93FCEC84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F338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07005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103.53.53.18/mod/vpl/forms/submissionview.php?id=327&amp;userid=1645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3931EE3-6BF8-CC45-B5D0-1CFC436C93F9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{73931EE3-6BF8-CC45-B5D0-1CFC436C93F9}tf50002001.dotx</Template>
  <TotalTime>8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</dc:creator>
  <cp:keywords/>
  <dc:description/>
  <cp:lastModifiedBy>DEEPAK R</cp:lastModifiedBy>
  <cp:revision>15</cp:revision>
  <dcterms:created xsi:type="dcterms:W3CDTF">2020-11-23T12:15:00Z</dcterms:created>
  <dcterms:modified xsi:type="dcterms:W3CDTF">2020-11-23T12:23:00Z</dcterms:modified>
</cp:coreProperties>
</file>