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4245" w:rsidRDefault="006A4245">
      <w:pPr>
        <w:pStyle w:val="Title"/>
      </w:pPr>
      <w:r>
        <w:t>Ex no=</w:t>
      </w:r>
      <w:r w:rsidR="002F0ABE">
        <w:t>13</w:t>
      </w:r>
    </w:p>
    <w:p w:rsidR="002F0ABE" w:rsidRDefault="002F0ABE">
      <w:pPr>
        <w:pStyle w:val="Title"/>
      </w:pPr>
      <w:r>
        <w:t>21/11/2020</w:t>
      </w:r>
    </w:p>
    <w:p w:rsidR="008247F0" w:rsidRDefault="008247F0">
      <w:pPr>
        <w:pStyle w:val="Heading1"/>
      </w:pPr>
    </w:p>
    <w:p w:rsidR="008247F0" w:rsidRDefault="00D50C70">
      <w:pPr>
        <w:rPr>
          <w:b/>
          <w:bCs/>
        </w:rPr>
      </w:pPr>
      <w:r>
        <w:rPr>
          <w:b/>
          <w:bCs/>
        </w:rPr>
        <w:t>AIM:</w:t>
      </w:r>
    </w:p>
    <w:p w:rsidR="005207A8" w:rsidRDefault="005207A8">
      <w:pPr>
        <w:pStyle w:val="NormalWeb"/>
        <w:shd w:val="clear" w:color="auto" w:fill="FFFFFF"/>
        <w:spacing w:before="0" w:beforeAutospacing="0" w:after="150" w:afterAutospacing="0"/>
        <w:divId w:val="142483418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An apparel shop wants to manage the items which it sells.25 min</w:t>
      </w:r>
      <w:r>
        <w:rPr>
          <w:rFonts w:ascii="Arial" w:hAnsi="Arial" w:cs="Arial"/>
          <w:color w:val="333333"/>
          <w:sz w:val="22"/>
          <w:szCs w:val="22"/>
        </w:rPr>
        <w:br/>
        <w:t>Write a python program to implement the class diagram given below.</w:t>
      </w:r>
    </w:p>
    <w:p w:rsidR="00F01B68" w:rsidRDefault="00F01B68">
      <w:pPr>
        <w:pStyle w:val="NormalWeb"/>
        <w:shd w:val="clear" w:color="auto" w:fill="FFFFFF"/>
        <w:spacing w:before="0" w:beforeAutospacing="0" w:after="150" w:afterAutospacing="0"/>
        <w:divId w:val="1424834180"/>
        <w:rPr>
          <w:rFonts w:ascii="Arial" w:hAnsi="Arial" w:cs="Arial"/>
          <w:b/>
          <w:bCs/>
          <w:color w:val="333333"/>
          <w:sz w:val="22"/>
          <w:szCs w:val="22"/>
        </w:rPr>
      </w:pPr>
      <w:r w:rsidRPr="00F01B68">
        <w:rPr>
          <w:rFonts w:ascii="Arial" w:hAnsi="Arial" w:cs="Arial"/>
          <w:b/>
          <w:bCs/>
          <w:color w:val="333333"/>
          <w:sz w:val="22"/>
          <w:szCs w:val="22"/>
        </w:rPr>
        <w:t>PROGRAM: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>class Apparel: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counter=100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def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 xml:space="preserve"> __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init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__(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self,price,item_type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):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Apparel.counter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+=1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self.__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item_id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=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item_type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[0]+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str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Apparel.counter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)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self.__price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=price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self.__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item_type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=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item_type</w:t>
      </w:r>
      <w:proofErr w:type="spellEnd"/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def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calculate_price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(self):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self.__price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+=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self.__price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*0.05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def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get_item_id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(self):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return self.__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item_id</w:t>
      </w:r>
      <w:proofErr w:type="spellEnd"/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def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get_price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(self):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return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self.__price</w:t>
      </w:r>
      <w:proofErr w:type="spellEnd"/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lastRenderedPageBreak/>
        <w:t xml:space="preserve">        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def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get_item_type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(self):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return self.__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item_type</w:t>
      </w:r>
      <w:proofErr w:type="spellEnd"/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def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set_price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self,price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):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self.__price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=price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return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self.__price</w:t>
      </w:r>
      <w:proofErr w:type="spellEnd"/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>class Cotton(Apparel):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def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 xml:space="preserve"> __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init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__(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self,price,discount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):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    super().__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init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__(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price,'Cotton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')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self.__discount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=discount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def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calculate_price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(self):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    super().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calculate_price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()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    price=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self.get_price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()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    price-=price*(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self.__discount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/100)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    price+=price*0.05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self.set_price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(price)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    return price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    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def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get_discount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(self):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    return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self.__discount</w:t>
      </w:r>
      <w:proofErr w:type="spellEnd"/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    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>class Silk(Apparel):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lastRenderedPageBreak/>
        <w:t xml:space="preserve">   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def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 xml:space="preserve"> __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init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__(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self,price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):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super().__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init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__(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price,'Silk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')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self.__points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 xml:space="preserve">=None 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def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calculate_price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(self):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super().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calculate_price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()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if(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self.get_price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()&gt;10000):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self.__points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=10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else: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self.__points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=3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return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self.set_price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self.get_price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()+(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self.get_price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()*0.1))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def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get_points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(self):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return 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self.__points</w:t>
      </w:r>
      <w:proofErr w:type="spellEnd"/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 xml:space="preserve">        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>silk=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(input())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>cotton=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(input())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>discount=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int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(input())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>a=Silk(silk)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>print(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a.calculate_price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())</w:t>
      </w:r>
    </w:p>
    <w:p w:rsidR="00013695" w:rsidRPr="00013695" w:rsidRDefault="00013695" w:rsidP="00013695">
      <w:pPr>
        <w:pStyle w:val="NormalWeb"/>
        <w:shd w:val="clear" w:color="auto" w:fill="FFFFFF"/>
        <w:spacing w:after="15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>b=Cotton(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cotton,discount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)</w:t>
      </w:r>
    </w:p>
    <w:p w:rsidR="00F01B68" w:rsidRDefault="00013695">
      <w:pPr>
        <w:pStyle w:val="NormalWeb"/>
        <w:shd w:val="clear" w:color="auto" w:fill="FFFFFF"/>
        <w:spacing w:before="0" w:beforeAutospacing="0" w:after="150" w:afterAutospacing="0"/>
        <w:divId w:val="1424834180"/>
        <w:rPr>
          <w:rFonts w:ascii="Arial" w:hAnsi="Arial" w:cs="Arial"/>
          <w:color w:val="333333"/>
          <w:sz w:val="22"/>
          <w:szCs w:val="22"/>
        </w:rPr>
      </w:pPr>
      <w:r w:rsidRPr="00013695">
        <w:rPr>
          <w:rFonts w:ascii="Arial" w:hAnsi="Arial" w:cs="Arial"/>
          <w:color w:val="333333"/>
          <w:sz w:val="22"/>
          <w:szCs w:val="22"/>
        </w:rPr>
        <w:t>print(</w:t>
      </w:r>
      <w:proofErr w:type="spellStart"/>
      <w:r w:rsidRPr="00013695">
        <w:rPr>
          <w:rFonts w:ascii="Arial" w:hAnsi="Arial" w:cs="Arial"/>
          <w:color w:val="333333"/>
          <w:sz w:val="22"/>
          <w:szCs w:val="22"/>
        </w:rPr>
        <w:t>b.calculate_price</w:t>
      </w:r>
      <w:proofErr w:type="spellEnd"/>
      <w:r w:rsidRPr="00013695">
        <w:rPr>
          <w:rFonts w:ascii="Arial" w:hAnsi="Arial" w:cs="Arial"/>
          <w:color w:val="333333"/>
          <w:sz w:val="22"/>
          <w:szCs w:val="22"/>
        </w:rPr>
        <w:t>())</w:t>
      </w:r>
    </w:p>
    <w:p w:rsidR="00DA261B" w:rsidRDefault="00DA261B">
      <w:pPr>
        <w:pStyle w:val="NormalWeb"/>
        <w:shd w:val="clear" w:color="auto" w:fill="FFFFFF"/>
        <w:spacing w:before="0" w:beforeAutospacing="0" w:after="150" w:afterAutospacing="0"/>
        <w:divId w:val="1424834180"/>
        <w:rPr>
          <w:rFonts w:ascii="Arial" w:hAnsi="Arial" w:cs="Arial"/>
          <w:color w:val="333333"/>
          <w:sz w:val="22"/>
          <w:szCs w:val="22"/>
        </w:rPr>
      </w:pPr>
    </w:p>
    <w:p w:rsidR="00DA261B" w:rsidRDefault="00DA261B">
      <w:pPr>
        <w:pStyle w:val="NormalWeb"/>
        <w:shd w:val="clear" w:color="auto" w:fill="FFFFFF"/>
        <w:spacing w:before="0" w:beforeAutospacing="0" w:after="150" w:afterAutospacing="0"/>
        <w:divId w:val="1424834180"/>
        <w:rPr>
          <w:rFonts w:ascii="Arial" w:hAnsi="Arial" w:cs="Arial"/>
          <w:color w:val="333333"/>
          <w:sz w:val="22"/>
          <w:szCs w:val="22"/>
        </w:rPr>
      </w:pPr>
      <w:r w:rsidRPr="00DA261B">
        <w:rPr>
          <w:rFonts w:ascii="Arial" w:hAnsi="Arial" w:cs="Arial"/>
          <w:b/>
          <w:bCs/>
          <w:color w:val="333333"/>
          <w:sz w:val="22"/>
          <w:szCs w:val="22"/>
        </w:rPr>
        <w:t>LINK</w:t>
      </w:r>
      <w:r>
        <w:rPr>
          <w:rFonts w:ascii="Arial" w:hAnsi="Arial" w:cs="Arial"/>
          <w:color w:val="333333"/>
          <w:sz w:val="22"/>
          <w:szCs w:val="22"/>
        </w:rPr>
        <w:t>:</w:t>
      </w:r>
    </w:p>
    <w:p w:rsidR="00DA261B" w:rsidRDefault="0064641D">
      <w:pPr>
        <w:pStyle w:val="NormalWeb"/>
        <w:shd w:val="clear" w:color="auto" w:fill="FFFFFF"/>
        <w:spacing w:before="0" w:beforeAutospacing="0" w:after="150" w:afterAutospacing="0"/>
        <w:divId w:val="1424834180"/>
        <w:rPr>
          <w:rFonts w:ascii="Arial" w:hAnsi="Arial" w:cs="Arial"/>
          <w:color w:val="333333"/>
          <w:sz w:val="22"/>
          <w:szCs w:val="22"/>
        </w:rPr>
      </w:pPr>
      <w:hyperlink r:id="rId7" w:history="1">
        <w:r w:rsidRPr="00650437">
          <w:rPr>
            <w:rStyle w:val="Hyperlink"/>
            <w:rFonts w:ascii="Arial" w:hAnsi="Arial" w:cs="Arial"/>
            <w:sz w:val="22"/>
            <w:szCs w:val="22"/>
          </w:rPr>
          <w:t>http://103.53.53.18/mod/vpl/forms/submissionview.php?id=328&amp;userid=1645</w:t>
        </w:r>
      </w:hyperlink>
    </w:p>
    <w:p w:rsidR="000027A2" w:rsidRDefault="0064641D">
      <w:pPr>
        <w:pStyle w:val="NormalWeb"/>
        <w:shd w:val="clear" w:color="auto" w:fill="FFFFFF"/>
        <w:spacing w:before="0" w:beforeAutospacing="0" w:after="150" w:afterAutospacing="0"/>
        <w:divId w:val="1424834180"/>
        <w:rPr>
          <w:rFonts w:ascii="Arial" w:hAnsi="Arial" w:cs="Arial"/>
          <w:color w:val="333333"/>
          <w:sz w:val="22"/>
          <w:szCs w:val="22"/>
        </w:rPr>
      </w:pPr>
      <w:r w:rsidRPr="000027A2">
        <w:rPr>
          <w:rFonts w:ascii="Arial" w:hAnsi="Arial" w:cs="Arial"/>
          <w:b/>
          <w:bCs/>
          <w:color w:val="333333"/>
          <w:sz w:val="22"/>
          <w:szCs w:val="22"/>
        </w:rPr>
        <w:t>OUT</w:t>
      </w:r>
      <w:r>
        <w:rPr>
          <w:rFonts w:ascii="Arial" w:hAnsi="Arial" w:cs="Arial"/>
          <w:color w:val="333333"/>
          <w:sz w:val="22"/>
          <w:szCs w:val="22"/>
        </w:rPr>
        <w:t xml:space="preserve"> </w:t>
      </w:r>
      <w:r w:rsidRPr="000027A2">
        <w:rPr>
          <w:rFonts w:ascii="Arial" w:hAnsi="Arial" w:cs="Arial"/>
          <w:b/>
          <w:bCs/>
          <w:color w:val="333333"/>
          <w:sz w:val="22"/>
          <w:szCs w:val="22"/>
        </w:rPr>
        <w:t>PUT</w:t>
      </w:r>
      <w:r>
        <w:rPr>
          <w:rFonts w:ascii="Arial" w:hAnsi="Arial" w:cs="Arial"/>
          <w:color w:val="333333"/>
          <w:sz w:val="22"/>
          <w:szCs w:val="22"/>
        </w:rPr>
        <w:t>:</w:t>
      </w:r>
    </w:p>
    <w:p w:rsidR="000027A2" w:rsidRDefault="00E06D6F">
      <w:pPr>
        <w:pStyle w:val="NormalWeb"/>
        <w:shd w:val="clear" w:color="auto" w:fill="FFFFFF"/>
        <w:spacing w:before="0" w:beforeAutospacing="0" w:after="150" w:afterAutospacing="0"/>
        <w:divId w:val="142483418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lastRenderedPageBreak/>
        <w:t>1000</w:t>
      </w:r>
    </w:p>
    <w:p w:rsidR="00E06D6F" w:rsidRDefault="00E06D6F">
      <w:pPr>
        <w:pStyle w:val="NormalWeb"/>
        <w:shd w:val="clear" w:color="auto" w:fill="FFFFFF"/>
        <w:spacing w:before="0" w:beforeAutospacing="0" w:after="150" w:afterAutospacing="0"/>
        <w:divId w:val="142483418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2000</w:t>
      </w:r>
    </w:p>
    <w:p w:rsidR="00E06D6F" w:rsidRDefault="00E06D6F">
      <w:pPr>
        <w:pStyle w:val="NormalWeb"/>
        <w:shd w:val="clear" w:color="auto" w:fill="FFFFFF"/>
        <w:spacing w:before="0" w:beforeAutospacing="0" w:after="150" w:afterAutospacing="0"/>
        <w:divId w:val="142483418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2000</w:t>
      </w:r>
    </w:p>
    <w:p w:rsidR="00E06D6F" w:rsidRDefault="00030574">
      <w:pPr>
        <w:pStyle w:val="NormalWeb"/>
        <w:shd w:val="clear" w:color="auto" w:fill="FFFFFF"/>
        <w:spacing w:before="0" w:beforeAutospacing="0" w:after="150" w:afterAutospacing="0"/>
        <w:divId w:val="142483418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1155.0</w:t>
      </w:r>
    </w:p>
    <w:p w:rsidR="00030574" w:rsidRDefault="00030574">
      <w:pPr>
        <w:pStyle w:val="NormalWeb"/>
        <w:shd w:val="clear" w:color="auto" w:fill="FFFFFF"/>
        <w:spacing w:before="0" w:beforeAutospacing="0" w:after="150" w:afterAutospacing="0"/>
        <w:divId w:val="1424834180"/>
        <w:rPr>
          <w:rFonts w:ascii="Arial" w:hAnsi="Arial" w:cs="Arial"/>
          <w:color w:val="333333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</w:rPr>
        <w:t>-41895.0</w:t>
      </w:r>
    </w:p>
    <w:p w:rsidR="009F1D08" w:rsidRPr="000027A2" w:rsidRDefault="009F1D08">
      <w:pPr>
        <w:pStyle w:val="NormalWeb"/>
        <w:shd w:val="clear" w:color="auto" w:fill="FFFFFF"/>
        <w:spacing w:before="0" w:beforeAutospacing="0" w:after="150" w:afterAutospacing="0"/>
        <w:divId w:val="1424834180"/>
        <w:rPr>
          <w:rFonts w:ascii="Arial" w:hAnsi="Arial" w:cs="Arial"/>
          <w:color w:val="333333"/>
          <w:sz w:val="22"/>
          <w:szCs w:val="22"/>
        </w:rPr>
      </w:pPr>
      <w:r w:rsidRPr="009F1D08">
        <w:rPr>
          <w:rFonts w:ascii="Arial" w:hAnsi="Arial" w:cs="Arial"/>
          <w:b/>
          <w:bCs/>
          <w:color w:val="333333"/>
          <w:sz w:val="22"/>
          <w:szCs w:val="22"/>
        </w:rPr>
        <w:t>RESULT</w:t>
      </w:r>
      <w:r>
        <w:rPr>
          <w:rFonts w:ascii="Arial" w:hAnsi="Arial" w:cs="Arial"/>
          <w:color w:val="333333"/>
          <w:sz w:val="22"/>
          <w:szCs w:val="22"/>
        </w:rPr>
        <w:t>:</w:t>
      </w:r>
      <w:r w:rsidR="009D691F">
        <w:rPr>
          <w:rFonts w:ascii="Arial" w:hAnsi="Arial" w:cs="Arial"/>
          <w:color w:val="333333"/>
          <w:sz w:val="22"/>
          <w:szCs w:val="22"/>
        </w:rPr>
        <w:t xml:space="preserve"> The output for the program is successfully verified.</w:t>
      </w:r>
    </w:p>
    <w:p w:rsidR="00F01B68" w:rsidRDefault="00F01B68">
      <w:pPr>
        <w:jc w:val="center"/>
      </w:pPr>
    </w:p>
    <w:p w:rsidR="008247F0" w:rsidRDefault="005207A8">
      <w:pPr>
        <w:jc w:val="center"/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140D1EE" wp14:editId="31866B59">
                <wp:extent cx="306070" cy="30607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884C71" id="Rectangle 1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" filled="f" stroked="f">
                <o:lock v:ext="edit" aspectratio="t"/>
                <w10:anchorlock/>
              </v:rect>
            </w:pict>
          </mc:Fallback>
        </mc:AlternateContent>
      </w:r>
    </w:p>
    <w:p w:rsidR="008247F0" w:rsidRDefault="008247F0"/>
    <w:sectPr w:rsidR="008247F0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A4245" w:rsidRDefault="006A4245">
      <w:pPr>
        <w:spacing w:after="0" w:line="240" w:lineRule="auto"/>
      </w:pPr>
      <w:r>
        <w:separator/>
      </w:r>
    </w:p>
  </w:endnote>
  <w:endnote w:type="continuationSeparator" w:id="0">
    <w:p w:rsidR="006A4245" w:rsidRDefault="006A4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47F0" w:rsidRDefault="009D691F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A4245" w:rsidRDefault="006A4245">
      <w:pPr>
        <w:spacing w:after="0" w:line="240" w:lineRule="auto"/>
      </w:pPr>
      <w:r>
        <w:separator/>
      </w:r>
    </w:p>
  </w:footnote>
  <w:footnote w:type="continuationSeparator" w:id="0">
    <w:p w:rsidR="006A4245" w:rsidRDefault="006A42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45"/>
    <w:rsid w:val="000027A2"/>
    <w:rsid w:val="00013695"/>
    <w:rsid w:val="00030574"/>
    <w:rsid w:val="002F0ABE"/>
    <w:rsid w:val="005207A8"/>
    <w:rsid w:val="0064641D"/>
    <w:rsid w:val="006A4245"/>
    <w:rsid w:val="008247F0"/>
    <w:rsid w:val="009D691F"/>
    <w:rsid w:val="009F1D08"/>
    <w:rsid w:val="00D50C70"/>
    <w:rsid w:val="00DA261B"/>
    <w:rsid w:val="00E06D6F"/>
    <w:rsid w:val="00F0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68C7A"/>
  <w15:chartTrackingRefBased/>
  <w15:docId w15:val="{3C6BC0B2-3AAE-F04A-882F-A24DE928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rmalWeb">
    <w:name w:val="Normal (Web)"/>
    <w:basedOn w:val="Normal"/>
    <w:uiPriority w:val="99"/>
    <w:semiHidden/>
    <w:unhideWhenUsed/>
    <w:rsid w:val="005207A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64641D"/>
    <w:rPr>
      <w:color w:val="34B6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4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8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yperlink" Target="http://103.53.53.18/mod/vpl/forms/submissionview.php?id=328&amp;userid=1645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3931EE3-6BF8-CC45-B5D0-1CFC436C93F9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{73931EE3-6BF8-CC45-B5D0-1CFC436C93F9}tf50002001.dotx</Template>
  <TotalTime>8</TotalTime>
  <Pages>4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R</dc:creator>
  <cp:keywords/>
  <dc:description/>
  <cp:lastModifiedBy>DEEPAK R</cp:lastModifiedBy>
  <cp:revision>14</cp:revision>
  <dcterms:created xsi:type="dcterms:W3CDTF">2020-11-23T12:06:00Z</dcterms:created>
  <dcterms:modified xsi:type="dcterms:W3CDTF">2020-11-23T12:14:00Z</dcterms:modified>
</cp:coreProperties>
</file>