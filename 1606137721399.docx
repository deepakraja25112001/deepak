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A55" w:rsidRDefault="00571FAC" w:rsidP="00524A55">
      <w:pPr>
        <w:pStyle w:val="Heading1"/>
        <w:rPr>
          <w:color w:val="000000" w:themeColor="text1"/>
        </w:rPr>
      </w:pPr>
      <w:r>
        <w:rPr>
          <w:color w:val="000000" w:themeColor="text1"/>
        </w:rPr>
        <w:t xml:space="preserve">Ex no </w:t>
      </w:r>
      <w:r w:rsidR="00C03806">
        <w:rPr>
          <w:color w:val="000000" w:themeColor="text1"/>
        </w:rPr>
        <w:t>= 8</w:t>
      </w:r>
    </w:p>
    <w:p w:rsidR="004275D1" w:rsidRDefault="00C03806" w:rsidP="00E24E95">
      <w:r>
        <w:t>AIM:</w:t>
      </w:r>
    </w:p>
    <w:p w:rsidR="00F57B02" w:rsidRDefault="00E90BB1" w:rsidP="00E24E95">
      <w:r>
        <w:t xml:space="preserve">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4275D1" w:rsidRDefault="0030163A" w:rsidP="00E24E95">
      <w:r>
        <w:t>PROGRAM:</w:t>
      </w:r>
    </w:p>
    <w:p w:rsidR="00235936" w:rsidRDefault="00235936" w:rsidP="00E24E95">
      <w:r>
        <w:t>N=</w:t>
      </w:r>
      <w:proofErr w:type="spellStart"/>
      <w:r>
        <w:t>int</w:t>
      </w:r>
      <w:proofErr w:type="spellEnd"/>
      <w:r>
        <w:t>(input())</w:t>
      </w:r>
    </w:p>
    <w:p w:rsidR="00235936" w:rsidRDefault="00235936" w:rsidP="00E24E95">
      <w:proofErr w:type="spellStart"/>
      <w:r>
        <w:t>Lst</w:t>
      </w:r>
      <w:proofErr w:type="spellEnd"/>
      <w:r>
        <w:t>=[]</w:t>
      </w:r>
    </w:p>
    <w:p w:rsidR="00235936" w:rsidRDefault="00235936" w:rsidP="00E24E95">
      <w:r>
        <w:t>For I in range(n):</w:t>
      </w:r>
    </w:p>
    <w:p w:rsidR="00235936" w:rsidRDefault="00235936" w:rsidP="00E24E95">
      <w:r>
        <w:t xml:space="preserve">    A=</w:t>
      </w:r>
      <w:proofErr w:type="spellStart"/>
      <w:r>
        <w:t>int</w:t>
      </w:r>
      <w:proofErr w:type="spellEnd"/>
      <w:r>
        <w:t>(input())</w:t>
      </w:r>
    </w:p>
    <w:p w:rsidR="00235936" w:rsidRDefault="00235936" w:rsidP="00E24E95">
      <w:r>
        <w:t xml:space="preserve">    </w:t>
      </w:r>
      <w:proofErr w:type="spellStart"/>
      <w:r>
        <w:t>Lst.append</w:t>
      </w:r>
      <w:proofErr w:type="spellEnd"/>
      <w:r>
        <w:t>(a)</w:t>
      </w:r>
    </w:p>
    <w:p w:rsidR="00235936" w:rsidRDefault="00235936" w:rsidP="00E24E95">
      <w:r>
        <w:t xml:space="preserve">    R=[(</w:t>
      </w:r>
      <w:proofErr w:type="spellStart"/>
      <w:r>
        <w:t>j,pow</w:t>
      </w:r>
      <w:proofErr w:type="spellEnd"/>
      <w:r>
        <w:t xml:space="preserve">(j,3))for j in </w:t>
      </w:r>
      <w:proofErr w:type="spellStart"/>
      <w:r>
        <w:t>lst</w:t>
      </w:r>
      <w:proofErr w:type="spellEnd"/>
      <w:r>
        <w:t>]</w:t>
      </w:r>
    </w:p>
    <w:p w:rsidR="00235936" w:rsidRDefault="00235936" w:rsidP="00E24E95">
      <w:r>
        <w:t>Print®</w:t>
      </w:r>
    </w:p>
    <w:p w:rsidR="00235936" w:rsidRDefault="00235936" w:rsidP="00E24E95">
      <w:r>
        <w:t>Def first(n):</w:t>
      </w:r>
    </w:p>
    <w:p w:rsidR="00235936" w:rsidRDefault="00235936" w:rsidP="00E24E95">
      <w:r>
        <w:t xml:space="preserve">    Return n[0]</w:t>
      </w:r>
    </w:p>
    <w:p w:rsidR="00235936" w:rsidRDefault="00235936" w:rsidP="00E24E95">
      <w:proofErr w:type="spellStart"/>
      <w:r>
        <w:t>r.sort</w:t>
      </w:r>
      <w:proofErr w:type="spellEnd"/>
      <w:r>
        <w:t>(key=first)</w:t>
      </w:r>
    </w:p>
    <w:p w:rsidR="00235936" w:rsidRDefault="00235936" w:rsidP="00E24E95">
      <w:r>
        <w:t>print®</w:t>
      </w:r>
    </w:p>
    <w:p w:rsidR="00235936" w:rsidRDefault="00235936" w:rsidP="00E24E95"/>
    <w:p w:rsidR="00BF2690" w:rsidRDefault="00BF2690" w:rsidP="00E24E95">
      <w:r>
        <w:t>LINK:</w:t>
      </w:r>
      <w:r w:rsidR="005E1076">
        <w:t>http://103.53.53.18/mod/vpl/forms/submissionview.php?id=317&amp;userid=1645</w:t>
      </w:r>
    </w:p>
    <w:p w:rsidR="001145B6" w:rsidRDefault="004B297D" w:rsidP="00E24E95">
      <w:r>
        <w:t>OUT PUT:</w:t>
      </w:r>
    </w:p>
    <w:p w:rsidR="001B412E" w:rsidRDefault="001B412E" w:rsidP="00E24E95">
      <w:r>
        <w:t>3</w:t>
      </w:r>
    </w:p>
    <w:p w:rsidR="001B412E" w:rsidRDefault="001B412E" w:rsidP="00E24E95">
      <w:r>
        <w:t>1</w:t>
      </w:r>
    </w:p>
    <w:p w:rsidR="001B412E" w:rsidRDefault="001B412E" w:rsidP="00E24E95">
      <w:r>
        <w:lastRenderedPageBreak/>
        <w:t>3</w:t>
      </w:r>
    </w:p>
    <w:p w:rsidR="001B412E" w:rsidRDefault="001B412E" w:rsidP="00E24E95">
      <w:r>
        <w:t>2</w:t>
      </w:r>
    </w:p>
    <w:p w:rsidR="001B412E" w:rsidRDefault="001B412E" w:rsidP="00E24E95">
      <w:r>
        <w:t>[(1, 1), (3, 27), (2, 8)]</w:t>
      </w:r>
    </w:p>
    <w:p w:rsidR="001B412E" w:rsidRDefault="001B412E" w:rsidP="00E24E95">
      <w:r>
        <w:t>[(1, 1), (2, 8), (3, 27)]</w:t>
      </w:r>
    </w:p>
    <w:p w:rsidR="00B66A48" w:rsidRDefault="00B66A48" w:rsidP="00E24E95"/>
    <w:p w:rsidR="00B66A48" w:rsidRDefault="00C40E76" w:rsidP="00E24E95">
      <w:r>
        <w:t>RESULT:</w:t>
      </w:r>
    </w:p>
    <w:p w:rsidR="00C40E76" w:rsidRPr="00C03806" w:rsidRDefault="00AB0BC4" w:rsidP="00E24E95">
      <w:r w:rsidRPr="00AB0BC4">
        <w:t>The output for the program is successfully verified.</w:t>
      </w:r>
    </w:p>
    <w:p w:rsidR="00C03806" w:rsidRPr="00C03806" w:rsidRDefault="00C03806" w:rsidP="00C03806"/>
    <w:p w:rsidR="00524A55" w:rsidRPr="00524A55" w:rsidRDefault="00524A55" w:rsidP="00524A55"/>
    <w:p w:rsidR="00940340" w:rsidRPr="00940340" w:rsidRDefault="00940340" w:rsidP="00940340"/>
    <w:p w:rsidR="001533C9" w:rsidRDefault="001533C9" w:rsidP="00C03806">
      <w:pPr>
        <w:pStyle w:val="ListBullet"/>
        <w:numPr>
          <w:ilvl w:val="0"/>
          <w:numId w:val="0"/>
        </w:numPr>
        <w:ind w:left="432" w:hanging="432"/>
      </w:pPr>
    </w:p>
    <w:sectPr w:rsidR="001533C9">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0340" w:rsidRDefault="00940340">
      <w:r>
        <w:separator/>
      </w:r>
    </w:p>
    <w:p w:rsidR="00940340" w:rsidRDefault="00940340"/>
  </w:endnote>
  <w:endnote w:type="continuationSeparator" w:id="0">
    <w:p w:rsidR="00940340" w:rsidRDefault="00940340">
      <w:r>
        <w:continuationSeparator/>
      </w:r>
    </w:p>
    <w:p w:rsidR="00940340" w:rsidRDefault="00940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1533C9" w:rsidRDefault="001559A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0340" w:rsidRDefault="00940340">
      <w:r>
        <w:separator/>
      </w:r>
    </w:p>
    <w:p w:rsidR="00940340" w:rsidRDefault="00940340"/>
  </w:footnote>
  <w:footnote w:type="continuationSeparator" w:id="0">
    <w:p w:rsidR="00940340" w:rsidRDefault="00940340">
      <w:r>
        <w:continuationSeparator/>
      </w:r>
    </w:p>
    <w:p w:rsidR="00940340" w:rsidRDefault="009403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40"/>
    <w:rsid w:val="00034958"/>
    <w:rsid w:val="001145B6"/>
    <w:rsid w:val="001533C9"/>
    <w:rsid w:val="001B412E"/>
    <w:rsid w:val="00235936"/>
    <w:rsid w:val="0030163A"/>
    <w:rsid w:val="004275D1"/>
    <w:rsid w:val="004B297D"/>
    <w:rsid w:val="00524A55"/>
    <w:rsid w:val="00571FAC"/>
    <w:rsid w:val="005E1076"/>
    <w:rsid w:val="00940340"/>
    <w:rsid w:val="00AB0BC4"/>
    <w:rsid w:val="00B66A48"/>
    <w:rsid w:val="00BF2690"/>
    <w:rsid w:val="00C03806"/>
    <w:rsid w:val="00C40E76"/>
    <w:rsid w:val="00C43D9B"/>
    <w:rsid w:val="00E90BB1"/>
    <w:rsid w:val="00F5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EA1CD"/>
  <w15:chartTrackingRefBased/>
  <w15:docId w15:val="{B0E30565-1C3B-2F41-93C4-C7AC0E63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F7C641A4-EEE0-2E4B-ACF4-A914E7D24A26%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{F7C641A4-EEE0-2E4B-ACF4-A914E7D24A26}tf50002051.dotx</Template>
  <TotalTime>13</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dc:creator>
  <cp:keywords/>
  <dc:description/>
  <cp:lastModifiedBy>DEEPAK R</cp:lastModifiedBy>
  <cp:revision>21</cp:revision>
  <dcterms:created xsi:type="dcterms:W3CDTF">2020-11-23T10:59:00Z</dcterms:created>
  <dcterms:modified xsi:type="dcterms:W3CDTF">2020-11-23T11:12:00Z</dcterms:modified>
</cp:coreProperties>
</file>